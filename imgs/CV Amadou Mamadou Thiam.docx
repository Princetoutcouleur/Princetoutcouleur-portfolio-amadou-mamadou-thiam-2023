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 du C.V."/>
        <w:tag w:val="Nom du C.V."/>
        <w:id w:val="-104278397"/>
        <w:placeholder>
          <w:docPart w:val="0230A4BB67E542FEBA145EB74B51C779"/>
        </w:placeholder>
        <w:docPartList>
          <w:docPartGallery w:val="Quick Parts"/>
          <w:docPartCategory w:val=" Nom du C.V."/>
        </w:docPartList>
      </w:sdtPr>
      <w:sdtEndPr/>
      <w:sdtContent>
        <w:p w:rsidR="008556E2" w:rsidRDefault="00B25FF0">
          <w:pPr>
            <w:pStyle w:val="Titre"/>
          </w:pPr>
          <w:sdt>
            <w:sdtPr>
              <w:rPr>
                <w:color w:val="3C5184" w:themeColor="accent3" w:themeShade="BF"/>
              </w:rPr>
              <w:alias w:val="Auteur"/>
              <w:tag w:val=""/>
              <w:id w:val="1823003119"/>
              <w:placeholder>
                <w:docPart w:val="FB135854C3AE4626B7374148D008DA7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olor w:val="3C5184" w:themeColor="accent3" w:themeShade="BF"/>
              </w:rPr>
            </w:sdtEndPr>
            <w:sdtContent>
              <w:r w:rsidR="009B69C2" w:rsidRPr="009B69C2">
                <w:rPr>
                  <w:color w:val="3C5184" w:themeColor="accent3" w:themeShade="BF"/>
                </w:rPr>
                <w:t>amadou mamadou thiam</w:t>
              </w:r>
            </w:sdtContent>
          </w:sdt>
        </w:p>
        <w:sdt>
          <w:sdtPr>
            <w:alias w:val="Adresse de courrier"/>
            <w:tag w:val=""/>
            <w:id w:val="527535243"/>
            <w:placeholder>
              <w:docPart w:val="2C6895D738D944DEB497EC7316D13B4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8556E2" w:rsidRDefault="009B69C2">
              <w:pPr>
                <w:pStyle w:val="Sansinterligne"/>
              </w:pPr>
              <w:r>
                <w:t>babathiam0000@gmail.com</w:t>
              </w:r>
            </w:p>
          </w:sdtContent>
        </w:sdt>
        <w:sdt>
          <w:sdtPr>
            <w:alias w:val="Téléphone "/>
            <w:tag w:val=""/>
            <w:id w:val="1357783703"/>
            <w:placeholder>
              <w:docPart w:val="E5FA65B957A24C2B956C4348DFF11CC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8556E2" w:rsidRDefault="009B69C2" w:rsidP="009B69C2">
              <w:pPr>
                <w:pStyle w:val="Sansinterligne"/>
              </w:pPr>
              <w:r>
                <w:t>+221 771010502</w:t>
              </w:r>
            </w:p>
          </w:sdtContent>
        </w:sdt>
        <w:p w:rsidR="008556E2" w:rsidRDefault="00B25FF0"/>
      </w:sdtContent>
    </w:sdt>
    <w:p w:rsidR="008556E2" w:rsidRPr="009B69C2" w:rsidRDefault="00B25FF0">
      <w:pPr>
        <w:pStyle w:val="Titredesection"/>
        <w:rPr>
          <w:color w:val="D1282E" w:themeColor="text2"/>
        </w:rPr>
      </w:pPr>
      <w:r w:rsidRPr="009B69C2">
        <w:rPr>
          <w:color w:val="D1282E" w:themeColor="text2"/>
          <w:lang w:val="fr-FR"/>
        </w:rPr>
        <w:t>Objectifs</w:t>
      </w:r>
    </w:p>
    <w:p w:rsidR="008556E2" w:rsidRDefault="009B69C2">
      <w:r>
        <w:t>Mon objectif est d’apporter beaucoup de changements positifs dans votre société en tant qu’individu et en tant que professionnel et de vous aider à atteindre vos plus grands objectifs.</w:t>
      </w:r>
    </w:p>
    <w:p w:rsidR="008556E2" w:rsidRPr="009B69C2" w:rsidRDefault="00B25FF0">
      <w:pPr>
        <w:pStyle w:val="Titredesection"/>
        <w:rPr>
          <w:color w:val="D1282E" w:themeColor="text2"/>
        </w:rPr>
      </w:pPr>
      <w:r w:rsidRPr="009B69C2">
        <w:rPr>
          <w:color w:val="D1282E" w:themeColor="text2"/>
          <w:lang w:val="fr-FR"/>
        </w:rPr>
        <w:t>Cursus</w:t>
      </w:r>
    </w:p>
    <w:p w:rsidR="008556E2" w:rsidRDefault="009B69C2">
      <w:pPr>
        <w:pStyle w:val="Sous-section"/>
      </w:pPr>
      <w:r>
        <w:t>GSEIT (Groupe Scolaire Elhadj Ibrahima Thiam)</w:t>
      </w:r>
    </w:p>
    <w:p w:rsidR="008556E2" w:rsidRDefault="009B69C2">
      <w:pPr>
        <w:rPr>
          <w:rStyle w:val="Accentuationintense"/>
        </w:rPr>
      </w:pPr>
      <w:r>
        <w:rPr>
          <w:b/>
          <w:bCs/>
          <w:i/>
          <w:iCs/>
          <w:color w:val="D1282E" w:themeColor="text2"/>
        </w:rPr>
        <w:t>2012</w:t>
      </w:r>
      <w:r>
        <w:rPr>
          <w:lang w:val="fr-FR"/>
        </w:rPr>
        <w:t xml:space="preserve"> CFEE</w:t>
      </w:r>
      <w:r>
        <w:t xml:space="preserve"> (Certificat de Fin d’Etude Elémentaire)</w:t>
      </w:r>
    </w:p>
    <w:p w:rsidR="009B69C2" w:rsidRDefault="009B69C2" w:rsidP="009B69C2">
      <w:pPr>
        <w:pStyle w:val="Sous-section"/>
      </w:pPr>
      <w:r>
        <w:t>CEM Diameguene Sicap Mbao</w:t>
      </w:r>
    </w:p>
    <w:p w:rsidR="009B69C2" w:rsidRDefault="009B69C2" w:rsidP="009B69C2">
      <w:pPr>
        <w:rPr>
          <w:rStyle w:val="Accentuationintense"/>
        </w:rPr>
      </w:pPr>
      <w:r>
        <w:rPr>
          <w:b/>
          <w:bCs/>
          <w:i/>
          <w:iCs/>
          <w:color w:val="D1282E" w:themeColor="text2"/>
        </w:rPr>
        <w:t>2017</w:t>
      </w:r>
      <w:r>
        <w:rPr>
          <w:lang w:val="fr-FR"/>
        </w:rPr>
        <w:t xml:space="preserve"> BFEM</w:t>
      </w:r>
      <w:r>
        <w:t xml:space="preserve"> (Brevet de Fin d’Etude Moyenne)</w:t>
      </w:r>
    </w:p>
    <w:p w:rsidR="009B69C2" w:rsidRDefault="009B69C2" w:rsidP="009B69C2">
      <w:pPr>
        <w:pStyle w:val="Sous-section"/>
      </w:pPr>
      <w:r>
        <w:t>Lycée de Thiaroye</w:t>
      </w:r>
    </w:p>
    <w:p w:rsidR="008556E2" w:rsidRPr="009B69C2" w:rsidRDefault="009B69C2" w:rsidP="009B69C2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2021</w:t>
      </w:r>
      <w:r>
        <w:rPr>
          <w:lang w:val="fr-FR"/>
        </w:rPr>
        <w:t xml:space="preserve"> Baccalauréat</w:t>
      </w:r>
      <w:r w:rsidR="00C73DB2">
        <w:rPr>
          <w:lang w:val="fr-FR"/>
        </w:rPr>
        <w:t xml:space="preserve"> L’1</w:t>
      </w:r>
      <w:bookmarkStart w:id="0" w:name="_GoBack"/>
      <w:bookmarkEnd w:id="0"/>
      <w:r>
        <w:t xml:space="preserve"> </w:t>
      </w:r>
    </w:p>
    <w:p w:rsidR="008556E2" w:rsidRDefault="00B25FF0">
      <w:pPr>
        <w:pStyle w:val="Titredesection"/>
        <w:rPr>
          <w:color w:val="D1282E" w:themeColor="text2"/>
          <w:lang w:val="fr-FR"/>
        </w:rPr>
      </w:pPr>
      <w:r w:rsidRPr="009B69C2">
        <w:rPr>
          <w:color w:val="D1282E" w:themeColor="text2"/>
          <w:lang w:val="fr-FR"/>
        </w:rPr>
        <w:t>E</w:t>
      </w:r>
      <w:r w:rsidRPr="009B69C2">
        <w:rPr>
          <w:color w:val="D1282E" w:themeColor="text2"/>
          <w:lang w:val="fr-FR"/>
        </w:rPr>
        <w:t>xpérience</w:t>
      </w:r>
    </w:p>
    <w:p w:rsidR="009B69C2" w:rsidRPr="009B69C2" w:rsidRDefault="009B69C2" w:rsidP="009B69C2">
      <w:pPr>
        <w:rPr>
          <w:lang w:val="fr-FR"/>
        </w:rPr>
      </w:pPr>
      <w:r>
        <w:rPr>
          <w:lang w:val="fr-FR"/>
        </w:rPr>
        <w:t>Aucunes expériences professionnelles pour l’instant.</w:t>
      </w:r>
    </w:p>
    <w:p w:rsidR="008556E2" w:rsidRPr="009B69C2" w:rsidRDefault="00B25FF0">
      <w:pPr>
        <w:pStyle w:val="Titredesection"/>
        <w:rPr>
          <w:color w:val="D1282E" w:themeColor="text2"/>
        </w:rPr>
      </w:pPr>
      <w:r w:rsidRPr="009B69C2">
        <w:rPr>
          <w:color w:val="D1282E" w:themeColor="text2"/>
          <w:lang w:val="fr-FR"/>
        </w:rPr>
        <w:t>Compétences</w:t>
      </w:r>
    </w:p>
    <w:p w:rsidR="008556E2" w:rsidRDefault="009B69C2">
      <w:pPr>
        <w:pStyle w:val="Paragraphedeliste"/>
        <w:numPr>
          <w:ilvl w:val="0"/>
          <w:numId w:val="4"/>
        </w:numPr>
        <w:ind w:hanging="288"/>
      </w:pPr>
      <w:r>
        <w:t>Parle et écris le français</w:t>
      </w:r>
    </w:p>
    <w:p w:rsidR="009B69C2" w:rsidRDefault="009B69C2" w:rsidP="009B69C2">
      <w:pPr>
        <w:pStyle w:val="Paragraphedeliste"/>
        <w:numPr>
          <w:ilvl w:val="0"/>
          <w:numId w:val="4"/>
        </w:numPr>
        <w:ind w:hanging="288"/>
      </w:pPr>
      <w:r>
        <w:t xml:space="preserve">Parle et écris </w:t>
      </w:r>
      <w:r>
        <w:t>l’anglais</w:t>
      </w:r>
    </w:p>
    <w:p w:rsidR="009B69C2" w:rsidRDefault="00C73DB2">
      <w:pPr>
        <w:pStyle w:val="Paragraphedeliste"/>
        <w:numPr>
          <w:ilvl w:val="0"/>
          <w:numId w:val="4"/>
        </w:numPr>
        <w:ind w:hanging="288"/>
      </w:pPr>
      <w:r>
        <w:t>Maitrise HTML et CSS</w:t>
      </w:r>
    </w:p>
    <w:p w:rsidR="008556E2" w:rsidRDefault="008556E2">
      <w:pPr>
        <w:spacing w:line="276" w:lineRule="auto"/>
      </w:pPr>
    </w:p>
    <w:sectPr w:rsidR="008556E2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5FF0" w:rsidRDefault="00B25FF0">
      <w:pPr>
        <w:spacing w:after="0" w:line="240" w:lineRule="auto"/>
      </w:pPr>
      <w:r>
        <w:separator/>
      </w:r>
    </w:p>
  </w:endnote>
  <w:endnote w:type="continuationSeparator" w:id="0">
    <w:p w:rsidR="00B25FF0" w:rsidRDefault="00B2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56E2" w:rsidRDefault="00B25FF0">
    <w:pPr>
      <w:pStyle w:val="En-tt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A703861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" filled="f">
              <w10:wrap anchorx="margin" anchory="margin"/>
            </v:rect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F237F14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fmiGxBUCAAASBAAADgAAAAAAAAAAAAAAAAAuAgAAZHJzL2Uyb0RvYy54bWxQSwECLQAUAAYACAAA&#10;ACEAmuPAOd0AAAAEAQAADwAAAAAAAAAAAAAAAABvBAAAZHJzL2Rvd25yZXYueG1sUEsFBgAAAAAE&#10;AAQA8wAAAHk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B9146D2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Lay&#10;Xx4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:rsidR="008556E2" w:rsidRDefault="00B25FF0">
    <w:pPr>
      <w:pStyle w:val="Pieddepag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556E2" w:rsidRDefault="00B25FF0">
                          <w:pPr>
                            <w:pStyle w:val="Titr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fr-FR"/>
                            </w:rPr>
                            <w:t>Tapez le nom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A6fk3fLwIAAFI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8556E2" w:rsidRDefault="00B25FF0">
                    <w:pPr>
                      <w:pStyle w:val="Titr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fr-FR"/>
                      </w:rPr>
                      <w:t>Tapez le nom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5FF0" w:rsidRDefault="00B25FF0">
      <w:pPr>
        <w:spacing w:after="0" w:line="240" w:lineRule="auto"/>
      </w:pPr>
      <w:r>
        <w:separator/>
      </w:r>
    </w:p>
  </w:footnote>
  <w:footnote w:type="continuationSeparator" w:id="0">
    <w:p w:rsidR="00B25FF0" w:rsidRDefault="00B2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56E2" w:rsidRDefault="00B25FF0">
    <w:pPr>
      <w:pStyle w:val="En-tte"/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860882A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" filled="f">
              <w10:wrap anchorx="margin" anchory="margin"/>
            </v:rect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F81C088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ECD1E16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FOU&#10;QL8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:rsidR="008556E2" w:rsidRDefault="008556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C2"/>
    <w:rsid w:val="008556E2"/>
    <w:rsid w:val="009B69C2"/>
    <w:rsid w:val="00B25FF0"/>
    <w:rsid w:val="00C7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61E00"/>
  <w15:docId w15:val="{A204A4B1-DC89-4F4A-8FA6-8A344C0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Titre1"/>
    <w:next w:val="Normal"/>
    <w:qFormat/>
    <w:pPr>
      <w:spacing w:before="120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Sous-section">
    <w:name w:val="Sous-section"/>
    <w:basedOn w:val="Titre2"/>
    <w:qFormat/>
    <w:rPr>
      <w:b w:val="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">
    <w:name w:val="Nom"/>
    <w:basedOn w:val="Titr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30A4BB67E542FEBA145EB74B51C7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883A0D-A036-494A-8717-4690C34B3471}"/>
      </w:docPartPr>
      <w:docPartBody>
        <w:p w:rsidR="00000000" w:rsidRDefault="003E4165">
          <w:pPr>
            <w:pStyle w:val="0230A4BB67E542FEBA145EB74B51C779"/>
          </w:pPr>
          <w:r>
            <w:rPr>
              <w:rStyle w:val="Textedelespacerserv"/>
              <w:lang w:val="fr-FR"/>
            </w:rPr>
            <w:t>Choisissez un bloc de construction.</w:t>
          </w:r>
        </w:p>
      </w:docPartBody>
    </w:docPart>
    <w:docPart>
      <w:docPartPr>
        <w:name w:val="FB135854C3AE4626B7374148D008DA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7C57B-B7EA-4BCB-9EE6-A030741F09D5}"/>
      </w:docPartPr>
      <w:docPartBody>
        <w:p w:rsidR="00000000" w:rsidRDefault="003E4165">
          <w:pPr>
            <w:pStyle w:val="FB135854C3AE4626B7374148D008DA75"/>
          </w:pPr>
          <w:r>
            <w:rPr>
              <w:rStyle w:val="Textedelespacerserv"/>
              <w:lang w:val="fr-FR"/>
            </w:rPr>
            <w:t>[Votre nom]</w:t>
          </w:r>
        </w:p>
      </w:docPartBody>
    </w:docPart>
    <w:docPart>
      <w:docPartPr>
        <w:name w:val="2C6895D738D944DEB497EC7316D13B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468C9A-ABE0-480B-83A0-583F0978A135}"/>
      </w:docPartPr>
      <w:docPartBody>
        <w:p w:rsidR="00000000" w:rsidRDefault="003E4165">
          <w:pPr>
            <w:pStyle w:val="2C6895D738D944DEB497EC7316D13B4F"/>
          </w:pPr>
          <w:r>
            <w:rPr>
              <w:rStyle w:val="Textedelespacerserv"/>
              <w:color w:val="000000"/>
              <w:lang w:val="fr-FR"/>
            </w:rPr>
            <w:t>[Votre adresse de courrier]</w:t>
          </w:r>
        </w:p>
      </w:docPartBody>
    </w:docPart>
    <w:docPart>
      <w:docPartPr>
        <w:name w:val="E5FA65B957A24C2B956C4348DFF11C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5A1E16-A83F-4D40-8977-2C10471EA5D6}"/>
      </w:docPartPr>
      <w:docPartBody>
        <w:p w:rsidR="00000000" w:rsidRDefault="003E4165">
          <w:pPr>
            <w:pStyle w:val="E5FA65B957A24C2B956C4348DFF11CC2"/>
          </w:pPr>
          <w:r>
            <w:rPr>
              <w:rStyle w:val="Textedelespacerserv"/>
              <w:color w:val="000000"/>
              <w:lang w:val="fr-FR"/>
            </w:rPr>
            <w:t xml:space="preserve">[Votre n° de </w:t>
          </w:r>
          <w:r>
            <w:rPr>
              <w:rStyle w:val="Textedelespacerserv"/>
              <w:color w:val="000000"/>
              <w:lang w:val="fr-FR"/>
            </w:rPr>
            <w:t>téléphone]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67"/>
    <w:rsid w:val="00093467"/>
    <w:rsid w:val="003E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customStyle="1" w:styleId="0230A4BB67E542FEBA145EB74B51C779">
    <w:name w:val="0230A4BB67E542FEBA145EB74B51C779"/>
  </w:style>
  <w:style w:type="paragraph" w:customStyle="1" w:styleId="FB135854C3AE4626B7374148D008DA75">
    <w:name w:val="FB135854C3AE4626B7374148D008DA75"/>
  </w:style>
  <w:style w:type="paragraph" w:customStyle="1" w:styleId="2C6895D738D944DEB497EC7316D13B4F">
    <w:name w:val="2C6895D738D944DEB497EC7316D13B4F"/>
  </w:style>
  <w:style w:type="paragraph" w:customStyle="1" w:styleId="645BA432310A4164A13108A81012C990">
    <w:name w:val="645BA432310A4164A13108A81012C990"/>
  </w:style>
  <w:style w:type="paragraph" w:customStyle="1" w:styleId="E5FA65B957A24C2B956C4348DFF11CC2">
    <w:name w:val="E5FA65B957A24C2B956C4348DFF11CC2"/>
  </w:style>
  <w:style w:type="paragraph" w:customStyle="1" w:styleId="453FA0ABF4884F45953E22467AB43DD2">
    <w:name w:val="453FA0ABF4884F45953E22467AB43DD2"/>
  </w:style>
  <w:style w:type="paragraph" w:customStyle="1" w:styleId="3588E339CB3A408DA542BFBBEBBEFC02">
    <w:name w:val="3588E339CB3A408DA542BFBBEBBEFC02"/>
  </w:style>
  <w:style w:type="paragraph" w:customStyle="1" w:styleId="B9501B8FEA7249B482FE4C7820B1EC8A">
    <w:name w:val="B9501B8FEA7249B482FE4C7820B1EC8A"/>
  </w:style>
  <w:style w:type="paragraph" w:customStyle="1" w:styleId="FF5205152B1E4C07804697601D957140">
    <w:name w:val="FF5205152B1E4C07804697601D957140"/>
  </w:style>
  <w:style w:type="character" w:styleId="Accentuationintense">
    <w:name w:val="Intense Emphasis"/>
    <w:aliases w:val="Sous-section Accentuation intense"/>
    <w:basedOn w:val="Policepardfaut"/>
    <w:uiPriority w:val="21"/>
    <w:qFormat/>
    <w:rsid w:val="00093467"/>
    <w:rPr>
      <w:b/>
      <w:bCs/>
      <w:i/>
      <w:iCs/>
      <w:color w:val="44546A" w:themeColor="text2"/>
    </w:rPr>
  </w:style>
  <w:style w:type="paragraph" w:customStyle="1" w:styleId="7B865271A5C74B43A8D5F1F2A6E84DC2">
    <w:name w:val="7B865271A5C74B43A8D5F1F2A6E84DC2"/>
  </w:style>
  <w:style w:type="paragraph" w:customStyle="1" w:styleId="1D28F1DAE8B54D66852B9435FB466E28">
    <w:name w:val="1D28F1DAE8B54D66852B9435FB466E28"/>
  </w:style>
  <w:style w:type="paragraph" w:customStyle="1" w:styleId="8469444262EC4768BF4AB72AF354E17A">
    <w:name w:val="8469444262EC4768BF4AB72AF354E17A"/>
  </w:style>
  <w:style w:type="paragraph" w:customStyle="1" w:styleId="1D8AAE937E364686842596E961130C1F">
    <w:name w:val="1D8AAE937E364686842596E961130C1F"/>
  </w:style>
  <w:style w:type="paragraph" w:customStyle="1" w:styleId="D937A2EC1CEA494A839DCD29BF54B7CC">
    <w:name w:val="D937A2EC1CEA494A839DCD29BF54B7CC"/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customStyle="1" w:styleId="F853EB186D1B41AEAEA32A226FA7BF09">
    <w:name w:val="F853EB186D1B41AEAEA32A226FA7BF09"/>
  </w:style>
  <w:style w:type="paragraph" w:customStyle="1" w:styleId="2332C84DB37B4B10A9FC58BD5EFFE927">
    <w:name w:val="2332C84DB37B4B10A9FC58BD5EFFE927"/>
  </w:style>
  <w:style w:type="paragraph" w:customStyle="1" w:styleId="6F862D6564374A229A2BE103E1511673">
    <w:name w:val="6F862D6564374A229A2BE103E1511673"/>
  </w:style>
  <w:style w:type="paragraph" w:customStyle="1" w:styleId="7E3DA03E04CB42AE942A15E62E974682">
    <w:name w:val="7E3DA03E04CB42AE942A15E62E974682"/>
  </w:style>
  <w:style w:type="paragraph" w:customStyle="1" w:styleId="AF17E414ABBB40288336EFE6F43646AD">
    <w:name w:val="AF17E414ABBB40288336EFE6F43646AD"/>
    <w:rsid w:val="00093467"/>
  </w:style>
  <w:style w:type="paragraph" w:customStyle="1" w:styleId="07BC4B100D854A30B84686B5C5E3DFF9">
    <w:name w:val="07BC4B100D854A30B84686B5C5E3DFF9"/>
    <w:rsid w:val="00093467"/>
  </w:style>
  <w:style w:type="paragraph" w:customStyle="1" w:styleId="91F0A3CB6A0442108BEB85C7C0AE3217">
    <w:name w:val="91F0A3CB6A0442108BEB85C7C0AE3217"/>
    <w:rsid w:val="00093467"/>
  </w:style>
  <w:style w:type="paragraph" w:customStyle="1" w:styleId="E174D0611C1D4E03A2ADC8065C5A9E3B">
    <w:name w:val="E174D0611C1D4E03A2ADC8065C5A9E3B"/>
    <w:rsid w:val="00093467"/>
  </w:style>
  <w:style w:type="paragraph" w:customStyle="1" w:styleId="CDAD60E8902C42DD8524161EFBCC0570">
    <w:name w:val="CDAD60E8902C42DD8524161EFBCC0570"/>
    <w:rsid w:val="00093467"/>
  </w:style>
  <w:style w:type="paragraph" w:customStyle="1" w:styleId="DC2A7E2625334D38964DA87612C95560">
    <w:name w:val="DC2A7E2625334D38964DA87612C95560"/>
    <w:rsid w:val="00093467"/>
  </w:style>
  <w:style w:type="paragraph" w:customStyle="1" w:styleId="638D4DB6CF484813A5FB81F9736D4BEC">
    <w:name w:val="638D4DB6CF484813A5FB81F9736D4BEC"/>
    <w:rsid w:val="00093467"/>
  </w:style>
  <w:style w:type="paragraph" w:customStyle="1" w:styleId="A906070214CD404083141D8F3F9AD199">
    <w:name w:val="A906070214CD404083141D8F3F9AD199"/>
    <w:rsid w:val="00093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+221 771010502</CompanyPhone>
  <CompanyFax/>
  <CompanyEmail>babathiam0000@gmail.com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CB7A4B6-6EFD-4EBD-98B1-4D6D928A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 mamadou thiam</dc:creator>
  <cp:lastModifiedBy>PRINCETOUTCOULEUR</cp:lastModifiedBy>
  <cp:revision>1</cp:revision>
  <dcterms:created xsi:type="dcterms:W3CDTF">2022-05-05T22:49:00Z</dcterms:created>
  <dcterms:modified xsi:type="dcterms:W3CDTF">2022-05-05T23:10:00Z</dcterms:modified>
</cp:coreProperties>
</file>